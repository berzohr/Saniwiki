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F1" w:rsidRDefault="00B26F6D" w:rsidP="00880126">
      <w:pPr>
        <w:spacing w:line="240" w:lineRule="auto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Schema del database esteso</w:t>
      </w:r>
    </w:p>
    <w:p w:rsidR="00C842CD" w:rsidRDefault="00C842CD" w:rsidP="00880126">
      <w:pPr>
        <w:spacing w:line="240" w:lineRule="auto"/>
        <w:rPr>
          <w:rStyle w:val="Strong"/>
          <w:sz w:val="48"/>
          <w:szCs w:val="48"/>
        </w:rPr>
      </w:pPr>
    </w:p>
    <w:p w:rsidR="00C842CD" w:rsidRPr="00880126" w:rsidRDefault="00C842CD" w:rsidP="00C842CD">
      <w:pPr>
        <w:spacing w:line="240" w:lineRule="auto"/>
        <w:jc w:val="center"/>
        <w:rPr>
          <w:rStyle w:val="Strong"/>
          <w:sz w:val="48"/>
          <w:szCs w:val="48"/>
        </w:rPr>
      </w:pPr>
      <w:r>
        <w:rPr>
          <w:rStyle w:val="Strong"/>
          <w:noProof/>
          <w:sz w:val="48"/>
          <w:szCs w:val="48"/>
        </w:rPr>
        <w:drawing>
          <wp:inline distT="0" distB="0" distL="0" distR="0">
            <wp:extent cx="4319694" cy="6036129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89" cy="60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F3" w:rsidRDefault="003A61F3" w:rsidP="003A61F3">
      <w:pPr>
        <w:pStyle w:val="SUPSITestoArial11"/>
      </w:pPr>
      <w:bookmarkStart w:id="0" w:name="_Toc300833159"/>
      <w:bookmarkEnd w:id="0"/>
    </w:p>
    <w:p w:rsidR="00C842CD" w:rsidRDefault="00C842CD" w:rsidP="00C842CD"/>
    <w:p w:rsidR="00C842CD" w:rsidRDefault="00C842CD" w:rsidP="00C842CD"/>
    <w:p w:rsidR="00C842CD" w:rsidRDefault="00C842CD" w:rsidP="00C842CD"/>
    <w:p w:rsidR="00C842CD" w:rsidRDefault="00C842CD" w:rsidP="00C842CD"/>
    <w:p w:rsidR="00C842CD" w:rsidRPr="00C842CD" w:rsidRDefault="00C842CD" w:rsidP="00C842CD">
      <w:r>
        <w:rPr>
          <w:noProof/>
        </w:rPr>
        <w:lastRenderedPageBreak/>
        <w:drawing>
          <wp:inline distT="0" distB="0" distL="0" distR="0">
            <wp:extent cx="5753100" cy="629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2CD" w:rsidRPr="00C842CD" w:rsidSect="003A61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9A5" w:rsidRDefault="005B79A5">
      <w:r>
        <w:separator/>
      </w:r>
    </w:p>
  </w:endnote>
  <w:endnote w:type="continuationSeparator" w:id="0">
    <w:p w:rsidR="005B79A5" w:rsidRDefault="005B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D54" w:rsidRDefault="00261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Pr="00095E2D" w:rsidRDefault="003A61F3" w:rsidP="003A61F3">
    <w:pPr>
      <w:pStyle w:val="SUPSITestoArial9"/>
      <w:tabs>
        <w:tab w:val="left" w:pos="2064"/>
      </w:tabs>
      <w:rPr>
        <w:sz w:val="16"/>
      </w:rPr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E6B" w:rsidRDefault="00FE3320">
    <w:pPr>
      <w:pStyle w:val="Footer"/>
    </w:pPr>
    <w:r>
      <w:rPr>
        <w:noProof/>
        <w:lang w:val="it-CH" w:eastAsia="it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9A5" w:rsidRDefault="005B79A5">
      <w:r>
        <w:separator/>
      </w:r>
    </w:p>
  </w:footnote>
  <w:footnote w:type="continuationSeparator" w:id="0">
    <w:p w:rsidR="005B79A5" w:rsidRDefault="005B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7E5B62" w:rsidP="003A61F3">
    <w:pPr>
      <w:framePr w:wrap="around" w:vAnchor="text" w:hAnchor="margin" w:xAlign="right" w:y="1"/>
    </w:pPr>
    <w:r>
      <w:fldChar w:fldCharType="begin"/>
    </w:r>
    <w:r w:rsidR="00F564BB">
      <w:instrText xml:space="preserve">PAGE  </w:instrText>
    </w:r>
    <w:r>
      <w:fldChar w:fldCharType="end"/>
    </w:r>
  </w:p>
  <w:p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FE3320" w:rsidP="003A61F3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5715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6350" b="889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27"/>
  </w:num>
  <w:num w:numId="18">
    <w:abstractNumId w:val="20"/>
  </w:num>
  <w:num w:numId="19">
    <w:abstractNumId w:val="19"/>
  </w:num>
  <w:num w:numId="20">
    <w:abstractNumId w:val="26"/>
  </w:num>
  <w:num w:numId="21">
    <w:abstractNumId w:val="25"/>
  </w:num>
  <w:num w:numId="22">
    <w:abstractNumId w:val="32"/>
  </w:num>
  <w:num w:numId="23">
    <w:abstractNumId w:val="18"/>
  </w:num>
  <w:num w:numId="24">
    <w:abstractNumId w:val="28"/>
  </w:num>
  <w:num w:numId="25">
    <w:abstractNumId w:val="15"/>
  </w:num>
  <w:num w:numId="26">
    <w:abstractNumId w:val="23"/>
  </w:num>
  <w:num w:numId="27">
    <w:abstractNumId w:val="21"/>
  </w:num>
  <w:num w:numId="28">
    <w:abstractNumId w:val="35"/>
  </w:num>
  <w:num w:numId="29">
    <w:abstractNumId w:val="31"/>
  </w:num>
  <w:num w:numId="30">
    <w:abstractNumId w:val="33"/>
  </w:num>
  <w:num w:numId="31">
    <w:abstractNumId w:val="22"/>
  </w:num>
  <w:num w:numId="32">
    <w:abstractNumId w:val="34"/>
  </w:num>
  <w:num w:numId="33">
    <w:abstractNumId w:val="30"/>
  </w:num>
  <w:num w:numId="34">
    <w:abstractNumId w:val="12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320"/>
    <w:rsid w:val="000366F1"/>
    <w:rsid w:val="00054255"/>
    <w:rsid w:val="000F616C"/>
    <w:rsid w:val="001220EE"/>
    <w:rsid w:val="00137876"/>
    <w:rsid w:val="001D0E83"/>
    <w:rsid w:val="00261D54"/>
    <w:rsid w:val="002A32EE"/>
    <w:rsid w:val="003A61F3"/>
    <w:rsid w:val="003D75BD"/>
    <w:rsid w:val="004A7FD6"/>
    <w:rsid w:val="004C6FFE"/>
    <w:rsid w:val="00571E1A"/>
    <w:rsid w:val="005B79A5"/>
    <w:rsid w:val="005C1720"/>
    <w:rsid w:val="006A09E5"/>
    <w:rsid w:val="00743EF2"/>
    <w:rsid w:val="007E5B62"/>
    <w:rsid w:val="00820DBF"/>
    <w:rsid w:val="00872811"/>
    <w:rsid w:val="00880126"/>
    <w:rsid w:val="00886CC4"/>
    <w:rsid w:val="008A72CB"/>
    <w:rsid w:val="0094073B"/>
    <w:rsid w:val="009727D2"/>
    <w:rsid w:val="00981880"/>
    <w:rsid w:val="009F23EA"/>
    <w:rsid w:val="00A62673"/>
    <w:rsid w:val="00A73E6B"/>
    <w:rsid w:val="00A870B1"/>
    <w:rsid w:val="00AF79FE"/>
    <w:rsid w:val="00B26F6D"/>
    <w:rsid w:val="00B7114B"/>
    <w:rsid w:val="00C842CD"/>
    <w:rsid w:val="00D449F2"/>
    <w:rsid w:val="00D71F50"/>
    <w:rsid w:val="00D9213B"/>
    <w:rsid w:val="00D956BB"/>
    <w:rsid w:val="00DB62CE"/>
    <w:rsid w:val="00E47E35"/>
    <w:rsid w:val="00F564BB"/>
    <w:rsid w:val="00FE3320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,"/>
  <w14:docId w14:val="56BD7C74"/>
  <w15:docId w15:val="{43BB3A5E-057B-4CEE-8284-462AA8C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Heading1">
    <w:name w:val="heading 1"/>
    <w:aliases w:val="SUPSI"/>
    <w:basedOn w:val="Normal"/>
    <w:next w:val="Normal"/>
    <w:link w:val="Heading1Char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Heading2">
    <w:name w:val="heading 2"/>
    <w:basedOn w:val="Normal"/>
    <w:next w:val="Normal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"/>
    <w:next w:val="Normal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Heading1Char">
    <w:name w:val="Heading 1 Char"/>
    <w:aliases w:val="SUPSI Char"/>
    <w:link w:val="Heading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"/>
    <w:next w:val="Normal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"/>
    <w:next w:val="Normal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"/>
    <w:next w:val="Normal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"/>
    <w:next w:val="Normal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"/>
    <w:next w:val="Normal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Footer">
    <w:name w:val="footer"/>
    <w:basedOn w:val="Normal"/>
    <w:link w:val="FooterChar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rsid w:val="003A53E4"/>
    <w:rPr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B268AE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TOC2">
    <w:name w:val="toc 2"/>
    <w:basedOn w:val="Normal"/>
    <w:next w:val="Normal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Hyperlink">
    <w:name w:val="Hyperlink"/>
    <w:basedOn w:val="DefaultParagraphFont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Quote">
    <w:name w:val="Quote"/>
    <w:basedOn w:val="Normal"/>
    <w:next w:val="Normal"/>
    <w:link w:val="QuoteChar"/>
    <w:qFormat/>
    <w:rsid w:val="000366F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0366F1"/>
    <w:rPr>
      <w:i/>
      <w:iCs/>
      <w:color w:val="000000"/>
      <w:sz w:val="24"/>
      <w:szCs w:val="24"/>
      <w:lang w:val="it-IT" w:eastAsia="en-US"/>
    </w:rPr>
  </w:style>
  <w:style w:type="paragraph" w:styleId="NoSpacing">
    <w:name w:val="No Spacing"/>
    <w:qFormat/>
    <w:rsid w:val="000366F1"/>
    <w:rPr>
      <w:sz w:val="24"/>
      <w:szCs w:val="24"/>
      <w:lang w:val="it-IT" w:eastAsia="en-US"/>
    </w:rPr>
  </w:style>
  <w:style w:type="paragraph" w:styleId="BodyTextIndent">
    <w:name w:val="Body Text Indent"/>
    <w:basedOn w:val="Normal"/>
    <w:link w:val="BodyTextIndentChar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DefaultParagraphFont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Heading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Strong">
    <w:name w:val="Strong"/>
    <w:basedOn w:val="DefaultParagraphFont"/>
    <w:qFormat/>
    <w:rsid w:val="00880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a\Desktop\Archive\template_rapporto\DTI_documento_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DTI_documento_tesi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36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Antonio Daniele Mu</cp:lastModifiedBy>
  <cp:revision>4</cp:revision>
  <cp:lastPrinted>2012-05-14T07:59:00Z</cp:lastPrinted>
  <dcterms:created xsi:type="dcterms:W3CDTF">2019-01-25T09:55:00Z</dcterms:created>
  <dcterms:modified xsi:type="dcterms:W3CDTF">2019-02-06T20:02:00Z</dcterms:modified>
</cp:coreProperties>
</file>